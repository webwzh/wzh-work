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C5E" w:rsidRDefault="00547C5E" w:rsidP="00547C5E">
      <w:r>
        <w:t>DOM</w:t>
      </w:r>
    </w:p>
    <w:p w:rsidR="00547C5E" w:rsidRDefault="00547C5E" w:rsidP="00547C5E">
      <w:r>
        <w:t>DOM的概念</w:t>
      </w:r>
    </w:p>
    <w:p w:rsidR="00547C5E" w:rsidRPr="00547C5E" w:rsidRDefault="00547C5E" w:rsidP="00547C5E">
      <w:pPr>
        <w:rPr>
          <w:rFonts w:hint="eastAsia"/>
        </w:rPr>
      </w:pPr>
      <w:r>
        <w:t>DOM文档对象模型,DOM对象不仅仅是一个普通的内置对象,他还是一个巨大的API的核心对象,他将文档的内容呈现在</w:t>
      </w:r>
      <w:proofErr w:type="spellStart"/>
      <w:r>
        <w:t>js</w:t>
      </w:r>
      <w:proofErr w:type="spellEnd"/>
      <w:r>
        <w:t>面前,并赋予了</w:t>
      </w:r>
      <w:proofErr w:type="spellStart"/>
      <w:r>
        <w:t>js</w:t>
      </w:r>
      <w:proofErr w:type="spellEnd"/>
      <w:r>
        <w:t>操作文档的能力.</w:t>
      </w:r>
    </w:p>
    <w:p w:rsidR="00547C5E" w:rsidRDefault="00547C5E" w:rsidP="00547C5E">
      <w:r>
        <w:t>DOM和JavaScript的关系</w:t>
      </w:r>
    </w:p>
    <w:p w:rsidR="00547C5E" w:rsidRDefault="00547C5E" w:rsidP="00547C5E">
      <w:r>
        <w:rPr>
          <w:rFonts w:hint="eastAsia"/>
        </w:rPr>
        <w:t>一个</w:t>
      </w:r>
      <w:r>
        <w:t>web页面是一个文档,这文档可以在浏览器窗口或者作为html源代码显示出来.但上述两种情况都是同一个文档,DOM提供了对同一份文档的另一种表现,存储和操作的方式.DOM能够使用JavaScript脚本语言进行修改.</w:t>
      </w:r>
    </w:p>
    <w:p w:rsidR="00547C5E" w:rsidRDefault="00547C5E" w:rsidP="00547C5E">
      <w:r>
        <w:t>DOM节点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加载</w:t>
      </w:r>
      <w:r>
        <w:t>HTML页面是,web浏览器生成一个树形结构,用来表示页面的内部结构.DOM将这种结构理解为节点组成.根据w3c的html DOM标准,html文档找那个所有的内容都是节点.</w:t>
      </w:r>
    </w:p>
    <w:p w:rsidR="00547C5E" w:rsidRDefault="00547C5E" w:rsidP="00547C5E">
      <w:r>
        <w:t>&gt; 整个文档是一个文档节点</w:t>
      </w:r>
    </w:p>
    <w:p w:rsidR="00547C5E" w:rsidRDefault="00547C5E" w:rsidP="00547C5E">
      <w:r>
        <w:t>&gt; 每个HTML元素是元素节点</w:t>
      </w:r>
    </w:p>
    <w:p w:rsidR="00547C5E" w:rsidRDefault="00547C5E" w:rsidP="00547C5E">
      <w:r>
        <w:t xml:space="preserve">&gt; HTML元素内的文本是文本节点 </w:t>
      </w:r>
    </w:p>
    <w:p w:rsidR="00547C5E" w:rsidRDefault="00547C5E" w:rsidP="00547C5E">
      <w:r>
        <w:t>&gt; 每个HTML属性都是属性节点</w:t>
      </w:r>
    </w:p>
    <w:p w:rsidR="00547C5E" w:rsidRDefault="00547C5E" w:rsidP="00547C5E">
      <w:r>
        <w:t>&gt; 注释也是节点,叫注释节点</w:t>
      </w:r>
      <w:r>
        <w:tab/>
      </w:r>
      <w:r>
        <w:tab/>
      </w:r>
      <w:r>
        <w:tab/>
      </w:r>
      <w:r>
        <w:tab/>
      </w:r>
    </w:p>
    <w:p w:rsidR="00547C5E" w:rsidRDefault="00547C5E" w:rsidP="00547C5E">
      <w:r>
        <w:t>DOM树</w:t>
      </w:r>
    </w:p>
    <w:p w:rsidR="00547C5E" w:rsidRDefault="00547C5E" w:rsidP="00547C5E">
      <w:pPr>
        <w:rPr>
          <w:rFonts w:hint="eastAsia"/>
        </w:rPr>
      </w:pPr>
      <w:r>
        <w:t>DOM</w:t>
      </w:r>
      <w:proofErr w:type="gramStart"/>
      <w:r>
        <w:t>树体现</w:t>
      </w:r>
      <w:proofErr w:type="gramEnd"/>
      <w:r>
        <w:t>着html页面的层级结构,而DOM树有DOM文档树和DOM元素</w:t>
      </w:r>
      <w:proofErr w:type="gramStart"/>
      <w:r>
        <w:t>树两种</w:t>
      </w:r>
      <w:proofErr w:type="gramEnd"/>
      <w:r>
        <w:t>,DOM元素树包含的只有元素节点,而DOM文档树则包括DOM文档中的所有内容.</w:t>
      </w:r>
    </w:p>
    <w:p w:rsidR="00547C5E" w:rsidRDefault="00547C5E" w:rsidP="00547C5E">
      <w:r>
        <w:t>获取元素</w:t>
      </w:r>
    </w:p>
    <w:p w:rsidR="00547C5E" w:rsidRDefault="00547C5E" w:rsidP="00547C5E">
      <w:r>
        <w:t>用Id获取元素</w:t>
      </w:r>
    </w:p>
    <w:p w:rsidR="00547C5E" w:rsidRDefault="00547C5E" w:rsidP="00547C5E">
      <w:proofErr w:type="spellStart"/>
      <w:r>
        <w:t>getElementById</w:t>
      </w:r>
      <w:proofErr w:type="spellEnd"/>
      <w:r>
        <w:t xml:space="preserve">()的方法,接受一个参数:获取元素的id,如果找到相应元素,则返回该元素,否则返回null.    </w:t>
      </w:r>
    </w:p>
    <w:p w:rsidR="00547C5E" w:rsidRPr="00547C5E" w:rsidRDefault="00547C5E" w:rsidP="00547C5E">
      <w:pPr>
        <w:rPr>
          <w:rFonts w:hint="eastAsia"/>
        </w:rPr>
      </w:pPr>
      <w:r>
        <w:t xml:space="preserve"> var d = </w:t>
      </w:r>
      <w:proofErr w:type="spellStart"/>
      <w:proofErr w:type="gramStart"/>
      <w:r>
        <w:t>document.getElementById</w:t>
      </w:r>
      <w:proofErr w:type="spellEnd"/>
      <w:proofErr w:type="gramEnd"/>
      <w:r>
        <w:t>('d');</w:t>
      </w:r>
    </w:p>
    <w:p w:rsidR="00547C5E" w:rsidRDefault="00547C5E" w:rsidP="00547C5E">
      <w:r>
        <w:t>6.2.2 用标签名获取元素</w:t>
      </w:r>
    </w:p>
    <w:p w:rsidR="00547C5E" w:rsidRDefault="00547C5E" w:rsidP="00547C5E">
      <w:proofErr w:type="spellStart"/>
      <w:r>
        <w:t>getElementsByTagName</w:t>
      </w:r>
      <w:proofErr w:type="spellEnd"/>
      <w:r>
        <w:t>()可以获取该元素下所有的元素,返回一个伪数组,或者是节点列表.</w:t>
      </w:r>
    </w:p>
    <w:p w:rsidR="00547C5E" w:rsidRDefault="00547C5E" w:rsidP="00547C5E">
      <w:r>
        <w:rPr>
          <w:rFonts w:hint="eastAsia"/>
        </w:rPr>
        <w:t>在某一个元素中</w:t>
      </w:r>
      <w:r>
        <w:t>,并不是在全局文档中利用标签获取元素,这样更加精准.</w:t>
      </w:r>
    </w:p>
    <w:p w:rsidR="00547C5E" w:rsidRDefault="00547C5E" w:rsidP="00547C5E">
      <w:r>
        <w:t xml:space="preserve">  var ul = </w:t>
      </w:r>
      <w:proofErr w:type="spellStart"/>
      <w:proofErr w:type="gramStart"/>
      <w:r>
        <w:t>document.getElementById</w:t>
      </w:r>
      <w:proofErr w:type="spellEnd"/>
      <w:proofErr w:type="gramEnd"/>
      <w:r>
        <w:t>('ul');</w:t>
      </w:r>
    </w:p>
    <w:p w:rsidR="00547C5E" w:rsidRDefault="00547C5E" w:rsidP="00547C5E">
      <w:r>
        <w:t xml:space="preserve">       var list = </w:t>
      </w:r>
      <w:proofErr w:type="spellStart"/>
      <w:proofErr w:type="gramStart"/>
      <w:r>
        <w:t>ul.docoment</w:t>
      </w:r>
      <w:proofErr w:type="gramEnd"/>
      <w:r>
        <w:t>.getElementsByTagName</w:t>
      </w:r>
      <w:proofErr w:type="spellEnd"/>
      <w:r>
        <w:t>('li');</w:t>
      </w:r>
    </w:p>
    <w:p w:rsidR="00547C5E" w:rsidRDefault="00547C5E" w:rsidP="00547C5E">
      <w:pPr>
        <w:rPr>
          <w:rFonts w:hint="eastAsia"/>
        </w:rPr>
      </w:pPr>
      <w:r>
        <w:lastRenderedPageBreak/>
        <w:t xml:space="preserve">       console.log(list);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当元素只有一个的时候</w:t>
      </w:r>
      <w:r>
        <w:t>,返回的也依然是一个列表,而不是一个元素,可以通过数组的下表找到该元素.</w:t>
      </w:r>
    </w:p>
    <w:p w:rsidR="00547C5E" w:rsidRDefault="00547C5E" w:rsidP="00547C5E">
      <w:r>
        <w:t xml:space="preserve">      var div = </w:t>
      </w:r>
      <w:proofErr w:type="spellStart"/>
      <w:proofErr w:type="gramStart"/>
      <w:r>
        <w:t>document.getElementsByTagName</w:t>
      </w:r>
      <w:proofErr w:type="spellEnd"/>
      <w:proofErr w:type="gramEnd"/>
      <w:r>
        <w:t>('div');</w:t>
      </w:r>
    </w:p>
    <w:p w:rsidR="00547C5E" w:rsidRDefault="00547C5E" w:rsidP="00547C5E">
      <w:pPr>
        <w:rPr>
          <w:rFonts w:hint="eastAsia"/>
        </w:rPr>
      </w:pPr>
      <w:r>
        <w:t xml:space="preserve">      console.log(</w:t>
      </w:r>
      <w:proofErr w:type="gramStart"/>
      <w:r>
        <w:t>div[</w:t>
      </w:r>
      <w:proofErr w:type="gramEnd"/>
      <w:r>
        <w:t xml:space="preserve">0]); </w:t>
      </w:r>
    </w:p>
    <w:p w:rsidR="00547C5E" w:rsidRDefault="00547C5E" w:rsidP="00547C5E">
      <w:r>
        <w:t>用类名获取元素</w:t>
      </w:r>
    </w:p>
    <w:p w:rsidR="00547C5E" w:rsidRDefault="00547C5E" w:rsidP="00547C5E">
      <w:r>
        <w:t xml:space="preserve">        var a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('a');</w:t>
      </w:r>
    </w:p>
    <w:p w:rsidR="00547C5E" w:rsidRDefault="00547C5E" w:rsidP="00547C5E">
      <w:pPr>
        <w:rPr>
          <w:rFonts w:hint="eastAsia"/>
        </w:rPr>
      </w:pPr>
      <w:r>
        <w:t xml:space="preserve">        console.log(a);</w:t>
      </w:r>
    </w:p>
    <w:p w:rsidR="00547C5E" w:rsidRDefault="00547C5E" w:rsidP="00547C5E">
      <w:r>
        <w:t>用选择器获取元素</w:t>
      </w:r>
    </w:p>
    <w:p w:rsidR="00547C5E" w:rsidRDefault="00547C5E" w:rsidP="00547C5E">
      <w:pPr>
        <w:rPr>
          <w:rFonts w:hint="eastAsia"/>
        </w:rPr>
      </w:pPr>
      <w:proofErr w:type="spellStart"/>
      <w:r>
        <w:t>querySelector</w:t>
      </w:r>
      <w:proofErr w:type="spellEnd"/>
      <w:r>
        <w:t>()和</w:t>
      </w:r>
      <w:proofErr w:type="spellStart"/>
      <w:r>
        <w:t>querySelectorAll</w:t>
      </w:r>
      <w:proofErr w:type="spellEnd"/>
      <w:r>
        <w:t>()可以依靠选择</w:t>
      </w:r>
      <w:proofErr w:type="gramStart"/>
      <w:r>
        <w:t>器找到</w:t>
      </w:r>
      <w:proofErr w:type="gramEnd"/>
      <w:r>
        <w:t>元素,但是前者只能找到元素列表的第一个元素,而后者可以全部找到.注意,该方法性能没有直接利用标签寻找高.</w:t>
      </w:r>
    </w:p>
    <w:p w:rsidR="00547C5E" w:rsidRDefault="00547C5E" w:rsidP="00547C5E">
      <w:r>
        <w:t xml:space="preserve">        var ul = </w:t>
      </w:r>
      <w:proofErr w:type="spellStart"/>
      <w:proofErr w:type="gramStart"/>
      <w:r>
        <w:t>document.getElementById</w:t>
      </w:r>
      <w:proofErr w:type="spellEnd"/>
      <w:proofErr w:type="gramEnd"/>
      <w:r>
        <w:t>('ul')</w:t>
      </w:r>
    </w:p>
    <w:p w:rsidR="00547C5E" w:rsidRDefault="00547C5E" w:rsidP="00547C5E">
      <w:r>
        <w:t xml:space="preserve">        var x = </w:t>
      </w:r>
      <w:proofErr w:type="spellStart"/>
      <w:proofErr w:type="gramStart"/>
      <w:r>
        <w:t>document.querySelector</w:t>
      </w:r>
      <w:proofErr w:type="spellEnd"/>
      <w:proofErr w:type="gramEnd"/>
      <w:r>
        <w:t>('#div&gt;div a');</w:t>
      </w:r>
    </w:p>
    <w:p w:rsidR="00547C5E" w:rsidRDefault="00547C5E" w:rsidP="00547C5E">
      <w:r>
        <w:t xml:space="preserve">        var </w:t>
      </w:r>
      <w:proofErr w:type="spellStart"/>
      <w:r>
        <w:t>lis</w:t>
      </w:r>
      <w:proofErr w:type="spellEnd"/>
      <w:r>
        <w:t xml:space="preserve"> = </w:t>
      </w:r>
      <w:proofErr w:type="spellStart"/>
      <w:proofErr w:type="gramStart"/>
      <w:r>
        <w:t>ul.querySelectorAll</w:t>
      </w:r>
      <w:proofErr w:type="spellEnd"/>
      <w:proofErr w:type="gramEnd"/>
      <w:r>
        <w:t>('li');</w:t>
      </w:r>
    </w:p>
    <w:p w:rsidR="00547C5E" w:rsidRDefault="00547C5E" w:rsidP="00547C5E">
      <w:pPr>
        <w:rPr>
          <w:rFonts w:hint="eastAsia"/>
        </w:rPr>
      </w:pPr>
      <w:r>
        <w:t xml:space="preserve">        console.log(</w:t>
      </w:r>
      <w:proofErr w:type="spellStart"/>
      <w:r>
        <w:t>lis</w:t>
      </w:r>
      <w:proofErr w:type="spellEnd"/>
      <w:r>
        <w:t>);</w:t>
      </w:r>
    </w:p>
    <w:p w:rsidR="00547C5E" w:rsidRDefault="00547C5E" w:rsidP="00547C5E">
      <w:r>
        <w:t>用name属性值获取元素</w:t>
      </w:r>
    </w:p>
    <w:p w:rsidR="00547C5E" w:rsidRDefault="00547C5E" w:rsidP="00547C5E">
      <w:pPr>
        <w:rPr>
          <w:rFonts w:hint="eastAsia"/>
        </w:rPr>
      </w:pPr>
      <w:proofErr w:type="spellStart"/>
      <w:r>
        <w:t>getElementsByName</w:t>
      </w:r>
      <w:proofErr w:type="spellEnd"/>
      <w:r>
        <w:t>()方法可以获取相同名称的name元素,返回一个伪数组对象.</w:t>
      </w:r>
    </w:p>
    <w:p w:rsidR="00547C5E" w:rsidRDefault="00547C5E" w:rsidP="00547C5E">
      <w:r>
        <w:t xml:space="preserve">        &lt;input type="radio" name="sex" value="0"&gt;男 </w:t>
      </w:r>
    </w:p>
    <w:p w:rsidR="00547C5E" w:rsidRDefault="00547C5E" w:rsidP="00547C5E">
      <w:r>
        <w:t xml:space="preserve">        &lt;input type="radio" name="sex" value="1"&gt;女 </w:t>
      </w:r>
    </w:p>
    <w:p w:rsidR="00547C5E" w:rsidRDefault="00547C5E" w:rsidP="00547C5E">
      <w:r>
        <w:t xml:space="preserve">        var sex = </w:t>
      </w:r>
      <w:proofErr w:type="spellStart"/>
      <w:proofErr w:type="gramStart"/>
      <w:r>
        <w:t>document.getElementsByName</w:t>
      </w:r>
      <w:proofErr w:type="spellEnd"/>
      <w:proofErr w:type="gramEnd"/>
      <w:r>
        <w:t>('sex');</w:t>
      </w:r>
    </w:p>
    <w:p w:rsidR="00547C5E" w:rsidRDefault="00547C5E" w:rsidP="00547C5E">
      <w:pPr>
        <w:rPr>
          <w:rFonts w:hint="eastAsia"/>
        </w:rPr>
      </w:pPr>
      <w:r>
        <w:t xml:space="preserve">        console.log(sex);</w:t>
      </w:r>
    </w:p>
    <w:p w:rsidR="00547C5E" w:rsidRDefault="00547C5E" w:rsidP="00547C5E">
      <w:r>
        <w:t>获取和设置元素中的其他信息</w:t>
      </w:r>
    </w:p>
    <w:p w:rsidR="00547C5E" w:rsidRDefault="00547C5E" w:rsidP="00547C5E"/>
    <w:p w:rsidR="00547C5E" w:rsidRDefault="00547C5E" w:rsidP="00547C5E">
      <w:r>
        <w:t>获取元素名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当我们使用</w:t>
      </w:r>
      <w:r>
        <w:t>id获取元素的时候,元素的名称会和整个元素一起显示出来.如果想要拿到该元素的元素名,也就是标签名则需要用</w:t>
      </w:r>
      <w:proofErr w:type="spellStart"/>
      <w:r>
        <w:t>tagName</w:t>
      </w:r>
      <w:proofErr w:type="spellEnd"/>
      <w:r>
        <w:t>属性.</w:t>
      </w:r>
    </w:p>
    <w:p w:rsidR="00547C5E" w:rsidRDefault="00547C5E" w:rsidP="00547C5E">
      <w:proofErr w:type="spellStart"/>
      <w:r>
        <w:t>tagName</w:t>
      </w:r>
      <w:proofErr w:type="spellEnd"/>
      <w:r>
        <w:t>属性,该属性只能获取,不能设置.</w:t>
      </w:r>
    </w:p>
    <w:p w:rsidR="00547C5E" w:rsidRPr="00547C5E" w:rsidRDefault="00547C5E" w:rsidP="00547C5E">
      <w:pPr>
        <w:rPr>
          <w:rFonts w:hint="eastAsia"/>
        </w:rPr>
      </w:pPr>
    </w:p>
    <w:p w:rsidR="00547C5E" w:rsidRDefault="00547C5E" w:rsidP="00547C5E">
      <w:r>
        <w:lastRenderedPageBreak/>
        <w:t xml:space="preserve">    var div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pPr>
        <w:rPr>
          <w:rFonts w:hint="eastAsia"/>
        </w:rPr>
      </w:pPr>
      <w:r>
        <w:t xml:space="preserve">    console.log(</w:t>
      </w:r>
      <w:proofErr w:type="spellStart"/>
      <w:proofErr w:type="gramStart"/>
      <w:r>
        <w:t>div.tagName</w:t>
      </w:r>
      <w:proofErr w:type="spellEnd"/>
      <w:proofErr w:type="gramEnd"/>
      <w:r>
        <w:t>);//DIV</w:t>
      </w:r>
    </w:p>
    <w:p w:rsidR="00547C5E" w:rsidRDefault="00547C5E" w:rsidP="00547C5E">
      <w:r>
        <w:t>获取元素节点里的内容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当获取了元素之后</w:t>
      </w:r>
      <w:r>
        <w:t>,如果我们需要拿到元素中的内容(所有东西),则需要用另一种方法得到,元素里的内容可能包括:文本或元素.需要用</w:t>
      </w:r>
      <w:proofErr w:type="spellStart"/>
      <w:r>
        <w:t>innerHTML</w:t>
      </w:r>
      <w:proofErr w:type="spellEnd"/>
      <w:r>
        <w:t>属性.</w:t>
      </w:r>
      <w:r>
        <w:tab/>
      </w:r>
    </w:p>
    <w:p w:rsidR="00547C5E" w:rsidRDefault="00547C5E" w:rsidP="00547C5E">
      <w:r>
        <w:t xml:space="preserve">        var div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pPr>
        <w:rPr>
          <w:rFonts w:hint="eastAsia"/>
        </w:rPr>
      </w:pPr>
      <w:r>
        <w:t xml:space="preserve">        console.log(</w:t>
      </w:r>
      <w:proofErr w:type="spellStart"/>
      <w:r>
        <w:t>div.innerHTML</w:t>
      </w:r>
      <w:proofErr w:type="spellEnd"/>
      <w:r>
        <w:t>);//获取元素内容</w:t>
      </w:r>
    </w:p>
    <w:p w:rsidR="00547C5E" w:rsidRPr="00547C5E" w:rsidRDefault="00547C5E" w:rsidP="00547C5E">
      <w:pPr>
        <w:rPr>
          <w:rFonts w:hint="eastAsia"/>
        </w:rPr>
      </w:pPr>
      <w:proofErr w:type="spellStart"/>
      <w:r>
        <w:t>innerHTML</w:t>
      </w:r>
      <w:proofErr w:type="spellEnd"/>
      <w:r>
        <w:t>属性除了可以获取标签内的内容外,还可以设置标签内的内容.</w:t>
      </w:r>
    </w:p>
    <w:p w:rsidR="00547C5E" w:rsidRDefault="00547C5E" w:rsidP="00547C5E">
      <w:r>
        <w:t>获取元素节点中的文本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t>innerText</w:t>
      </w:r>
      <w:proofErr w:type="spellEnd"/>
      <w:r>
        <w:t>属性获取的只能是文本节点,不能是其他,当然</w:t>
      </w:r>
      <w:proofErr w:type="spellStart"/>
      <w:r>
        <w:t>innerText</w:t>
      </w:r>
      <w:proofErr w:type="spellEnd"/>
      <w:r>
        <w:t>属性除了获取,也可以设置元素中的文本.</w:t>
      </w:r>
    </w:p>
    <w:p w:rsidR="00547C5E" w:rsidRDefault="00547C5E" w:rsidP="00547C5E">
      <w:r>
        <w:t xml:space="preserve">      var div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pPr>
        <w:rPr>
          <w:rFonts w:hint="eastAsia"/>
        </w:rPr>
      </w:pPr>
      <w:r>
        <w:t xml:space="preserve">      console.log(</w:t>
      </w:r>
      <w:proofErr w:type="spellStart"/>
      <w:proofErr w:type="gramStart"/>
      <w:r>
        <w:t>div.innerText</w:t>
      </w:r>
      <w:proofErr w:type="spellEnd"/>
      <w:proofErr w:type="gramEnd"/>
      <w:r>
        <w:t>);</w:t>
      </w:r>
    </w:p>
    <w:p w:rsidR="00547C5E" w:rsidRDefault="00547C5E" w:rsidP="00547C5E">
      <w:pPr>
        <w:rPr>
          <w:rFonts w:hint="eastAsia"/>
        </w:rPr>
      </w:pPr>
      <w:r>
        <w:t xml:space="preserve">      </w:t>
      </w:r>
      <w:proofErr w:type="spellStart"/>
      <w:r>
        <w:t>div.innerText</w:t>
      </w:r>
      <w:proofErr w:type="spellEnd"/>
      <w:r>
        <w:t xml:space="preserve"> = 'hello';</w:t>
      </w:r>
    </w:p>
    <w:p w:rsidR="00547C5E" w:rsidRDefault="00547C5E" w:rsidP="00547C5E">
      <w:r>
        <w:t>获取元素的类名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t>className</w:t>
      </w:r>
      <w:proofErr w:type="spellEnd"/>
      <w:r>
        <w:t>属性获取元素的类名,以字符串的形式返回.同时可以设置新的class类名,需要注意的是,返回值是一个字符串,如果更换其中一个类,则需要考虑该字符串中其他类是否应该一起设置</w:t>
      </w:r>
    </w:p>
    <w:p w:rsidR="00547C5E" w:rsidRDefault="00547C5E" w:rsidP="00547C5E">
      <w:r>
        <w:t xml:space="preserve">        var md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r>
        <w:t xml:space="preserve">        console.log(</w:t>
      </w:r>
      <w:proofErr w:type="spellStart"/>
      <w:proofErr w:type="gramStart"/>
      <w:r>
        <w:t>div.className</w:t>
      </w:r>
      <w:proofErr w:type="spellEnd"/>
      <w:proofErr w:type="gramEnd"/>
      <w:r>
        <w:t xml:space="preserve">);  </w:t>
      </w:r>
    </w:p>
    <w:p w:rsidR="00547C5E" w:rsidRDefault="00547C5E" w:rsidP="00547C5E">
      <w:bookmarkStart w:id="0" w:name="_GoBack"/>
      <w:bookmarkEnd w:id="0"/>
      <w:r>
        <w:t>获取元素样式</w:t>
      </w:r>
    </w:p>
    <w:p w:rsidR="00547C5E" w:rsidRDefault="00547C5E" w:rsidP="00547C5E">
      <w:pPr>
        <w:rPr>
          <w:rFonts w:hint="eastAsia"/>
        </w:rPr>
      </w:pPr>
      <w:r>
        <w:t>style属性可以获取元素内联样式的所有属性,当然如果继续在style中找到属性名如:</w:t>
      </w:r>
      <w:proofErr w:type="spellStart"/>
      <w:r>
        <w:t>backgroundColor</w:t>
      </w:r>
      <w:proofErr w:type="spellEnd"/>
      <w:r>
        <w:t>,就可以得到该属性的值,以字符串的形式返回.同时也可以设置该属性,从而达到增加或更改样式.需要注意的是,以</w:t>
      </w:r>
      <w:proofErr w:type="spellStart"/>
      <w:r>
        <w:t>js</w:t>
      </w:r>
      <w:proofErr w:type="spellEnd"/>
      <w:r>
        <w:t>形式增加的样式的优先级大于</w:t>
      </w:r>
      <w:proofErr w:type="spellStart"/>
      <w:r>
        <w:t>css</w:t>
      </w:r>
      <w:proofErr w:type="spellEnd"/>
      <w:r>
        <w:t>优先级.</w:t>
      </w:r>
    </w:p>
    <w:p w:rsidR="00547C5E" w:rsidRDefault="00547C5E" w:rsidP="00547C5E">
      <w:r>
        <w:t xml:space="preserve">    &lt;div style="</w:t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;"&gt;&lt;/div&gt;</w:t>
      </w:r>
    </w:p>
    <w:p w:rsidR="00547C5E" w:rsidRDefault="00547C5E" w:rsidP="00547C5E">
      <w:r>
        <w:t xml:space="preserve">    &lt;script&gt;</w:t>
      </w:r>
    </w:p>
    <w:p w:rsidR="00547C5E" w:rsidRDefault="00547C5E" w:rsidP="00547C5E">
      <w:r>
        <w:t xml:space="preserve">      var div = </w:t>
      </w:r>
      <w:proofErr w:type="spellStart"/>
      <w:proofErr w:type="gramStart"/>
      <w:r>
        <w:t>document.getElementsByTagName</w:t>
      </w:r>
      <w:proofErr w:type="spellEnd"/>
      <w:proofErr w:type="gramEnd"/>
      <w:r>
        <w:t>('div');</w:t>
      </w:r>
    </w:p>
    <w:p w:rsidR="00547C5E" w:rsidRDefault="00547C5E" w:rsidP="00547C5E">
      <w:r>
        <w:t xml:space="preserve">    //</w:t>
      </w:r>
      <w:proofErr w:type="spellStart"/>
      <w:r>
        <w:t>js</w:t>
      </w:r>
      <w:proofErr w:type="spellEnd"/>
      <w:r>
        <w:t>拿到和获取的是内联</w:t>
      </w:r>
    </w:p>
    <w:p w:rsidR="00547C5E" w:rsidRDefault="00547C5E" w:rsidP="00547C5E">
      <w:r>
        <w:t xml:space="preserve">      console.log(div[0</w:t>
      </w:r>
      <w:proofErr w:type="gramStart"/>
      <w:r>
        <w:t>].</w:t>
      </w:r>
      <w:proofErr w:type="spellStart"/>
      <w:r>
        <w:t>style</w:t>
      </w:r>
      <w:proofErr w:type="gramEnd"/>
      <w:r>
        <w:t>.backgroundColor</w:t>
      </w:r>
      <w:proofErr w:type="spellEnd"/>
      <w:r>
        <w:t>)</w:t>
      </w:r>
    </w:p>
    <w:p w:rsidR="00547C5E" w:rsidRDefault="00547C5E" w:rsidP="00547C5E">
      <w:r>
        <w:lastRenderedPageBreak/>
        <w:t>获取元素的属性</w:t>
      </w:r>
    </w:p>
    <w:p w:rsidR="00547C5E" w:rsidRDefault="00547C5E" w:rsidP="00547C5E">
      <w:pPr>
        <w:rPr>
          <w:rFonts w:hint="eastAsia"/>
        </w:rPr>
      </w:pPr>
      <w:proofErr w:type="spellStart"/>
      <w:r>
        <w:t>getAttribute</w:t>
      </w:r>
      <w:proofErr w:type="spellEnd"/>
      <w:r>
        <w:t>('')可以获取元素的某个属性,要将属性名称放在括号中记得要用引号</w:t>
      </w:r>
      <w:proofErr w:type="gramStart"/>
      <w:r>
        <w:t>括</w:t>
      </w:r>
      <w:proofErr w:type="gramEnd"/>
      <w:r>
        <w:t>起来.返回值就是字符串形式的属性值.</w:t>
      </w:r>
    </w:p>
    <w:p w:rsidR="00547C5E" w:rsidRDefault="00547C5E" w:rsidP="00547C5E">
      <w:r>
        <w:t xml:space="preserve">       var div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pPr>
        <w:rPr>
          <w:rFonts w:hint="eastAsia"/>
        </w:rPr>
      </w:pPr>
      <w:r>
        <w:t xml:space="preserve">       </w:t>
      </w:r>
      <w:proofErr w:type="gramStart"/>
      <w:r>
        <w:t>var  a</w:t>
      </w:r>
      <w:proofErr w:type="gramEnd"/>
      <w:r>
        <w:t xml:space="preserve"> = </w:t>
      </w:r>
      <w:proofErr w:type="spellStart"/>
      <w:r>
        <w:t>document.getElementsByTagName</w:t>
      </w:r>
      <w:proofErr w:type="spellEnd"/>
      <w:r>
        <w:t>('a');</w:t>
      </w:r>
    </w:p>
    <w:p w:rsidR="00547C5E" w:rsidRDefault="00547C5E" w:rsidP="00547C5E">
      <w:r>
        <w:t xml:space="preserve">       console.log(</w:t>
      </w:r>
      <w:proofErr w:type="spellStart"/>
      <w:proofErr w:type="gramStart"/>
      <w:r>
        <w:t>div.getAttribute</w:t>
      </w:r>
      <w:proofErr w:type="spellEnd"/>
      <w:proofErr w:type="gramEnd"/>
      <w:r>
        <w:t>('data-</w:t>
      </w:r>
      <w:proofErr w:type="spellStart"/>
      <w:r>
        <w:t>lj</w:t>
      </w:r>
      <w:proofErr w:type="spellEnd"/>
      <w:r>
        <w:t>'))</w:t>
      </w:r>
    </w:p>
    <w:p w:rsidR="00547C5E" w:rsidRDefault="00547C5E" w:rsidP="00547C5E">
      <w:pPr>
        <w:rPr>
          <w:rFonts w:hint="eastAsia"/>
        </w:rPr>
      </w:pPr>
      <w:r>
        <w:t xml:space="preserve">       console.log(a[0</w:t>
      </w:r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'))</w:t>
      </w:r>
    </w:p>
    <w:p w:rsidR="00547C5E" w:rsidRDefault="00547C5E" w:rsidP="00547C5E">
      <w:r>
        <w:rPr>
          <w:rFonts w:hint="eastAsia"/>
        </w:rPr>
        <w:t>有</w:t>
      </w:r>
      <w:r>
        <w:t>get 有set</w:t>
      </w:r>
    </w:p>
    <w:p w:rsidR="00547C5E" w:rsidRDefault="00547C5E" w:rsidP="00547C5E">
      <w:r>
        <w:t>设置元素属性</w:t>
      </w:r>
    </w:p>
    <w:p w:rsidR="00547C5E" w:rsidRDefault="00547C5E" w:rsidP="00547C5E">
      <w:proofErr w:type="spellStart"/>
      <w:r>
        <w:t>setAttribute</w:t>
      </w:r>
      <w:proofErr w:type="spellEnd"/>
      <w:r>
        <w:t>()可以设置元素的某个属性,第一个参数是属性名,第二个参数是属性值,都需要引号</w:t>
      </w:r>
      <w:proofErr w:type="gramStart"/>
      <w:r>
        <w:t>括</w:t>
      </w:r>
      <w:proofErr w:type="gramEnd"/>
      <w:r>
        <w:t xml:space="preserve">起来以逗号分隔.       </w:t>
      </w:r>
    </w:p>
    <w:p w:rsidR="00547C5E" w:rsidRDefault="00547C5E" w:rsidP="00547C5E">
      <w:r>
        <w:t xml:space="preserve">         var div = </w:t>
      </w:r>
      <w:proofErr w:type="spellStart"/>
      <w:proofErr w:type="gramStart"/>
      <w:r>
        <w:t>document.getElementsByTagName</w:t>
      </w:r>
      <w:proofErr w:type="spellEnd"/>
      <w:proofErr w:type="gramEnd"/>
      <w:r>
        <w:t>('div');</w:t>
      </w:r>
    </w:p>
    <w:p w:rsidR="00547C5E" w:rsidRDefault="00547C5E" w:rsidP="00547C5E">
      <w:r>
        <w:t xml:space="preserve">         var a = </w:t>
      </w:r>
      <w:proofErr w:type="spellStart"/>
      <w:proofErr w:type="gramStart"/>
      <w:r>
        <w:t>document.getElementsByTagName</w:t>
      </w:r>
      <w:proofErr w:type="spellEnd"/>
      <w:proofErr w:type="gramEnd"/>
      <w:r>
        <w:t>('a');</w:t>
      </w:r>
    </w:p>
    <w:p w:rsidR="00547C5E" w:rsidRDefault="00547C5E" w:rsidP="00547C5E">
      <w:r>
        <w:t xml:space="preserve">         div[0</w:t>
      </w:r>
      <w:proofErr w:type="gramStart"/>
      <w:r>
        <w:t>].</w:t>
      </w:r>
      <w:proofErr w:type="spellStart"/>
      <w:r>
        <w:t>setAttribute</w:t>
      </w:r>
      <w:proofErr w:type="spellEnd"/>
      <w:proofErr w:type="gramEnd"/>
      <w:r>
        <w:t>('id','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pPr>
        <w:rPr>
          <w:rFonts w:hint="eastAsia"/>
        </w:rPr>
      </w:pPr>
      <w:r>
        <w:t xml:space="preserve">         a[0</w:t>
      </w:r>
      <w:proofErr w:type="gramStart"/>
      <w:r>
        <w:t>].</w:t>
      </w:r>
      <w:proofErr w:type="spellStart"/>
      <w:r>
        <w:t>setAttribute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','http://www.baidu.com');</w:t>
      </w:r>
    </w:p>
    <w:p w:rsidR="00547C5E" w:rsidRDefault="00547C5E" w:rsidP="00547C5E">
      <w:r>
        <w:t>删除元素属性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t>removeAttribute</w:t>
      </w:r>
      <w:proofErr w:type="spellEnd"/>
      <w:r>
        <w:t>(),可以删除某个元素的某个属性,括号中放入需要删除的属性名,用引号包括.</w:t>
      </w:r>
    </w:p>
    <w:p w:rsidR="00547C5E" w:rsidRDefault="00547C5E" w:rsidP="00547C5E">
      <w:r>
        <w:t xml:space="preserve">         var div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pPr>
        <w:rPr>
          <w:rFonts w:hint="eastAsia"/>
        </w:rPr>
      </w:pPr>
      <w:r>
        <w:t xml:space="preserve">         </w:t>
      </w:r>
      <w:proofErr w:type="spellStart"/>
      <w:r>
        <w:t>div.removeAttribute</w:t>
      </w:r>
      <w:proofErr w:type="spellEnd"/>
      <w:r>
        <w:t>('id');</w:t>
      </w:r>
    </w:p>
    <w:p w:rsidR="00547C5E" w:rsidRDefault="00547C5E" w:rsidP="00547C5E">
      <w:r>
        <w:t>增加元素</w:t>
      </w:r>
    </w:p>
    <w:p w:rsidR="00547C5E" w:rsidRDefault="00547C5E" w:rsidP="00547C5E">
      <w:r>
        <w:t>创建元素节点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t>js</w:t>
      </w:r>
      <w:proofErr w:type="spellEnd"/>
      <w:r>
        <w:t xml:space="preserve"> 创建一个元素的方法是,先在文档中创建一个标签var div  = </w:t>
      </w:r>
      <w:proofErr w:type="spellStart"/>
      <w:r>
        <w:t>document.createElement</w:t>
      </w:r>
      <w:proofErr w:type="spellEnd"/>
      <w:r>
        <w:t>('div');()中写标签名,当然要用字符串形式.创建之后不是就存在了,而是需要将这个创建的元素放到你想放到的元素(</w:t>
      </w:r>
      <w:proofErr w:type="gramStart"/>
      <w:r>
        <w:t>父级元素</w:t>
      </w:r>
      <w:proofErr w:type="gramEnd"/>
      <w:r>
        <w:t>)中去.</w:t>
      </w:r>
    </w:p>
    <w:p w:rsidR="00547C5E" w:rsidRDefault="00547C5E" w:rsidP="00547C5E">
      <w:r>
        <w:t xml:space="preserve">         //用一个变量承接在文档中创建的一个元素,</w:t>
      </w:r>
    </w:p>
    <w:p w:rsidR="00547C5E" w:rsidRDefault="00547C5E" w:rsidP="00547C5E">
      <w:r>
        <w:t xml:space="preserve">         var </w:t>
      </w:r>
      <w:proofErr w:type="gramStart"/>
      <w:r>
        <w:t>div  =</w:t>
      </w:r>
      <w:proofErr w:type="gramEnd"/>
      <w:r>
        <w:t xml:space="preserve"> </w:t>
      </w:r>
      <w:proofErr w:type="spellStart"/>
      <w:r>
        <w:t>document.createElement</w:t>
      </w:r>
      <w:proofErr w:type="spellEnd"/>
      <w:r>
        <w:t>('div');</w:t>
      </w:r>
    </w:p>
    <w:p w:rsidR="00547C5E" w:rsidRDefault="00547C5E" w:rsidP="00547C5E">
      <w:r>
        <w:t xml:space="preserve">         //将已经创建的元素放在想放的位置</w:t>
      </w:r>
    </w:p>
    <w:p w:rsidR="00547C5E" w:rsidRDefault="00547C5E" w:rsidP="00547C5E">
      <w:pPr>
        <w:rPr>
          <w:rFonts w:hint="eastAsia"/>
        </w:rPr>
      </w:pPr>
      <w:r>
        <w:lastRenderedPageBreak/>
        <w:t xml:space="preserve">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(div);</w:t>
      </w:r>
    </w:p>
    <w:p w:rsidR="00547C5E" w:rsidRDefault="00547C5E" w:rsidP="00547C5E">
      <w:r>
        <w:t>创建文本节点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t>js</w:t>
      </w:r>
      <w:proofErr w:type="spellEnd"/>
      <w:r>
        <w:t>创建元素的文本节点,先在文档中创建文本</w:t>
      </w:r>
      <w:proofErr w:type="spellStart"/>
      <w:r>
        <w:t>document.createTextNode</w:t>
      </w:r>
      <w:proofErr w:type="spellEnd"/>
      <w:r>
        <w:t>('一段文字');在括号中将要创建的字符创放入,最后插入到需要的元素中.</w:t>
      </w:r>
    </w:p>
    <w:p w:rsidR="00547C5E" w:rsidRDefault="00547C5E" w:rsidP="00547C5E">
      <w:r>
        <w:t xml:space="preserve">       var p = </w:t>
      </w:r>
      <w:proofErr w:type="spellStart"/>
      <w:proofErr w:type="gramStart"/>
      <w:r>
        <w:t>document.getElementById</w:t>
      </w:r>
      <w:proofErr w:type="spellEnd"/>
      <w:proofErr w:type="gramEnd"/>
      <w:r>
        <w:t>("p") ;</w:t>
      </w:r>
    </w:p>
    <w:p w:rsidR="00547C5E" w:rsidRDefault="00547C5E" w:rsidP="00547C5E">
      <w:r>
        <w:t xml:space="preserve">       var text = </w:t>
      </w:r>
      <w:proofErr w:type="spellStart"/>
      <w:r>
        <w:t>document.createTextNode</w:t>
      </w:r>
      <w:proofErr w:type="spellEnd"/>
      <w:r>
        <w:t>('一段文字');</w:t>
      </w:r>
    </w:p>
    <w:p w:rsidR="00547C5E" w:rsidRDefault="00547C5E" w:rsidP="00547C5E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p.appendChild</w:t>
      </w:r>
      <w:proofErr w:type="spellEnd"/>
      <w:proofErr w:type="gramEnd"/>
      <w:r>
        <w:t>(text);</w:t>
      </w:r>
    </w:p>
    <w:p w:rsidR="00547C5E" w:rsidRDefault="00547C5E" w:rsidP="00547C5E">
      <w:proofErr w:type="spellStart"/>
      <w:r>
        <w:t>css</w:t>
      </w:r>
      <w:proofErr w:type="spellEnd"/>
      <w:r>
        <w:t>样式赋予</w:t>
      </w:r>
    </w:p>
    <w:p w:rsidR="00547C5E" w:rsidRDefault="00547C5E" w:rsidP="00547C5E">
      <w:pPr>
        <w:rPr>
          <w:rFonts w:hint="eastAsia"/>
        </w:rPr>
      </w:pPr>
      <w:proofErr w:type="spellStart"/>
      <w:r>
        <w:t>style.cssText</w:t>
      </w:r>
      <w:proofErr w:type="spellEnd"/>
      <w:r>
        <w:t>是一个</w:t>
      </w:r>
      <w:proofErr w:type="spellStart"/>
      <w:r>
        <w:t>css</w:t>
      </w:r>
      <w:proofErr w:type="spellEnd"/>
      <w:r>
        <w:t>的样式集合,它可以把</w:t>
      </w:r>
      <w:proofErr w:type="spellStart"/>
      <w:r>
        <w:t>css</w:t>
      </w:r>
      <w:proofErr w:type="spellEnd"/>
      <w:r>
        <w:t>层叠样式表中的</w:t>
      </w:r>
      <w:proofErr w:type="spellStart"/>
      <w:r>
        <w:t>css</w:t>
      </w:r>
      <w:proofErr w:type="spellEnd"/>
      <w:r>
        <w:t>样式直接放在该属性后,就不需要一条一条去赋予样式了,可以一次性赋予.</w:t>
      </w:r>
    </w:p>
    <w:p w:rsidR="00547C5E" w:rsidRDefault="00547C5E" w:rsidP="00547C5E">
      <w:pPr>
        <w:rPr>
          <w:rFonts w:hint="eastAsia"/>
        </w:rPr>
      </w:pPr>
      <w:r>
        <w:t xml:space="preserve">     </w:t>
      </w:r>
      <w:proofErr w:type="spellStart"/>
      <w:r>
        <w:t>div.</w:t>
      </w:r>
      <w:proofErr w:type="gramStart"/>
      <w:r>
        <w:t>style.cssText</w:t>
      </w:r>
      <w:proofErr w:type="spellEnd"/>
      <w:proofErr w:type="gramEnd"/>
      <w:r>
        <w:t xml:space="preserve"> = 'width:100px;height:100px;background-color:blue;';</w:t>
      </w:r>
    </w:p>
    <w:p w:rsidR="00547C5E" w:rsidRDefault="00547C5E" w:rsidP="00547C5E">
      <w:r>
        <w:t>在某元素前插入创建新元素</w:t>
      </w:r>
    </w:p>
    <w:p w:rsidR="00547C5E" w:rsidRDefault="00547C5E" w:rsidP="00547C5E">
      <w:proofErr w:type="spellStart"/>
      <w:r>
        <w:t>insertBefore</w:t>
      </w:r>
      <w:proofErr w:type="spellEnd"/>
      <w:r>
        <w:t>()这个函数和</w:t>
      </w:r>
      <w:proofErr w:type="spellStart"/>
      <w:r>
        <w:t>appendChild</w:t>
      </w:r>
      <w:proofErr w:type="spellEnd"/>
      <w:r>
        <w:t>()用法基本一致,都是</w:t>
      </w:r>
      <w:proofErr w:type="gramStart"/>
      <w:r>
        <w:t>向父级中</w:t>
      </w:r>
      <w:proofErr w:type="gramEnd"/>
      <w:r>
        <w:t>插入</w:t>
      </w:r>
      <w:proofErr w:type="gramStart"/>
      <w:r>
        <w:t>一</w:t>
      </w:r>
      <w:proofErr w:type="gramEnd"/>
      <w:r>
        <w:t>个子元素,但区别是</w:t>
      </w:r>
      <w:proofErr w:type="spellStart"/>
      <w:r>
        <w:t>insertBefore</w:t>
      </w:r>
      <w:proofErr w:type="spellEnd"/>
      <w:r>
        <w:t>()是可以选择插入的位置,他需要插入到某一个元素之前的位置,因此需要那个子元素,</w:t>
      </w:r>
      <w:proofErr w:type="spellStart"/>
      <w:r>
        <w:t>insertBefore</w:t>
      </w:r>
      <w:proofErr w:type="spellEnd"/>
      <w:r>
        <w:t>()有两个参数,第一个参数是需要插入的元素,第二个参数是在</w:t>
      </w:r>
      <w:proofErr w:type="gramStart"/>
      <w:r>
        <w:t>谁之前</w:t>
      </w:r>
      <w:proofErr w:type="gramEnd"/>
      <w:r>
        <w:t>插入,两个参数用逗号分隔.</w:t>
      </w:r>
    </w:p>
    <w:p w:rsidR="00547C5E" w:rsidRDefault="00547C5E" w:rsidP="00547C5E">
      <w:r>
        <w:t>删除和替换元素</w:t>
      </w:r>
    </w:p>
    <w:p w:rsidR="00547C5E" w:rsidRDefault="00547C5E" w:rsidP="00547C5E">
      <w:r>
        <w:t>元素的替换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元素的替换是在父元素中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个子元素需要被另一个新的子元素所代替</w:t>
      </w:r>
      <w:r>
        <w:t>,使用</w:t>
      </w:r>
      <w:proofErr w:type="spellStart"/>
      <w:r>
        <w:t>replaceChlid</w:t>
      </w:r>
      <w:proofErr w:type="spellEnd"/>
      <w:r>
        <w:t>()方法,该方法有两个参数,第一个参数是将要替换的新元素,第二个是被替换的旧元素,中间用逗号分隔.</w:t>
      </w:r>
    </w:p>
    <w:p w:rsidR="00547C5E" w:rsidRDefault="00547C5E" w:rsidP="00547C5E">
      <w:r>
        <w:t xml:space="preserve">         var </w:t>
      </w:r>
      <w:proofErr w:type="spellStart"/>
      <w:r>
        <w:t>mydiv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</w:t>
      </w:r>
    </w:p>
    <w:p w:rsidR="00547C5E" w:rsidRDefault="00547C5E" w:rsidP="00547C5E">
      <w:r>
        <w:t xml:space="preserve">        var </w:t>
      </w:r>
      <w:proofErr w:type="spellStart"/>
      <w:r>
        <w:t>myp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:rsidR="00547C5E" w:rsidRDefault="00547C5E" w:rsidP="00547C5E">
      <w:r>
        <w:t xml:space="preserve">        //在父元素中替换子元素,第一个是新的元素,第二个是旧的元素</w:t>
      </w:r>
    </w:p>
    <w:p w:rsidR="00547C5E" w:rsidRDefault="00547C5E" w:rsidP="00547C5E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document.body</w:t>
      </w:r>
      <w:proofErr w:type="gramEnd"/>
      <w:r>
        <w:t>.replaceChild</w:t>
      </w:r>
      <w:proofErr w:type="spellEnd"/>
      <w:r>
        <w:t>(</w:t>
      </w:r>
      <w:proofErr w:type="spellStart"/>
      <w:r>
        <w:t>myp,mydiv</w:t>
      </w:r>
      <w:proofErr w:type="spellEnd"/>
      <w:r>
        <w:t>);</w:t>
      </w:r>
    </w:p>
    <w:p w:rsidR="00547C5E" w:rsidRDefault="00547C5E" w:rsidP="00547C5E">
      <w:r>
        <w:t>元素的删除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元素的删除是在父元素的其中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个子元素需要删除</w:t>
      </w:r>
      <w:r>
        <w:t>,使用</w:t>
      </w:r>
      <w:proofErr w:type="spellStart"/>
      <w:r>
        <w:t>removeChild</w:t>
      </w:r>
      <w:proofErr w:type="spellEnd"/>
      <w:r>
        <w:t>()方法,将需要删除的元素放入括号中.</w:t>
      </w:r>
    </w:p>
    <w:p w:rsidR="00547C5E" w:rsidRDefault="00547C5E" w:rsidP="00547C5E">
      <w:r>
        <w:t xml:space="preserve">        var </w:t>
      </w:r>
      <w:proofErr w:type="spellStart"/>
      <w:r>
        <w:t>mydiv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pPr>
        <w:rPr>
          <w:rFonts w:hint="eastAsia"/>
        </w:rPr>
      </w:pPr>
      <w:r>
        <w:lastRenderedPageBreak/>
        <w:t xml:space="preserve">  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</w:t>
      </w:r>
      <w:proofErr w:type="spellStart"/>
      <w:r>
        <w:t>mydiv.nodevalue</w:t>
      </w:r>
      <w:proofErr w:type="spellEnd"/>
      <w:r>
        <w:t>);</w:t>
      </w:r>
    </w:p>
    <w:p w:rsidR="00547C5E" w:rsidRDefault="00547C5E" w:rsidP="00547C5E">
      <w:r>
        <w:t>元素查找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节点是</w:t>
      </w:r>
      <w:proofErr w:type="spellStart"/>
      <w:r>
        <w:t>dom</w:t>
      </w:r>
      <w:proofErr w:type="spellEnd"/>
      <w:r>
        <w:t>树上的每一个节点,其中包括:元素、文本、属性、注释等等.常用的有三个,元素,文本和属性</w:t>
      </w:r>
    </w:p>
    <w:p w:rsidR="00547C5E" w:rsidRDefault="00547C5E" w:rsidP="00547C5E">
      <w:pPr>
        <w:rPr>
          <w:rFonts w:hint="eastAsia"/>
        </w:rPr>
      </w:pPr>
      <w:r>
        <w:t>节点的属性</w:t>
      </w:r>
    </w:p>
    <w:p w:rsidR="00547C5E" w:rsidRDefault="00547C5E" w:rsidP="00547C5E">
      <w:r>
        <w:t xml:space="preserve">     var </w:t>
      </w:r>
      <w:proofErr w:type="spellStart"/>
      <w:r>
        <w:t>mydiv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r>
        <w:t xml:space="preserve">     console.log(</w:t>
      </w:r>
      <w:proofErr w:type="spellStart"/>
      <w:proofErr w:type="gramStart"/>
      <w:r>
        <w:t>mydiv.nodeName</w:t>
      </w:r>
      <w:proofErr w:type="spellEnd"/>
      <w:proofErr w:type="gramEnd"/>
      <w:r>
        <w:t>);</w:t>
      </w:r>
    </w:p>
    <w:p w:rsidR="00547C5E" w:rsidRDefault="00547C5E" w:rsidP="00547C5E">
      <w:r>
        <w:t xml:space="preserve">     console.log(</w:t>
      </w:r>
      <w:proofErr w:type="spellStart"/>
      <w:proofErr w:type="gramStart"/>
      <w:r>
        <w:t>mydiv.nodeValue</w:t>
      </w:r>
      <w:proofErr w:type="spellEnd"/>
      <w:proofErr w:type="gramEnd"/>
      <w:r>
        <w:t>);</w:t>
      </w:r>
    </w:p>
    <w:p w:rsidR="00547C5E" w:rsidRDefault="00547C5E" w:rsidP="00547C5E">
      <w:pPr>
        <w:rPr>
          <w:rFonts w:hint="eastAsia"/>
        </w:rPr>
      </w:pPr>
      <w:r>
        <w:t xml:space="preserve">     console.log(</w:t>
      </w:r>
      <w:proofErr w:type="spellStart"/>
      <w:proofErr w:type="gramStart"/>
      <w:r>
        <w:t>mydiv.type</w:t>
      </w:r>
      <w:proofErr w:type="spellEnd"/>
      <w:proofErr w:type="gramEnd"/>
      <w:r>
        <w:t>)</w:t>
      </w:r>
    </w:p>
    <w:p w:rsidR="00547C5E" w:rsidRDefault="00547C5E" w:rsidP="00547C5E">
      <w:r>
        <w:t>层次节点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节点可以分为</w:t>
      </w:r>
      <w:r>
        <w:t>:父节点于子节点,兄弟节点,当我们知道其中之一时,可以用一些方法找到另一个</w:t>
      </w:r>
    </w:p>
    <w:p w:rsidR="00547C5E" w:rsidRDefault="00547C5E" w:rsidP="00547C5E">
      <w:r>
        <w:t>获取所有子节点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t>ChildNodes</w:t>
      </w:r>
      <w:proofErr w:type="spellEnd"/>
      <w:r>
        <w:t>属性拿到的是该元素下的所有节点,包括所有节点类型,不单单是属性.</w:t>
      </w:r>
    </w:p>
    <w:p w:rsidR="00547C5E" w:rsidRDefault="00547C5E" w:rsidP="00547C5E">
      <w:r>
        <w:t xml:space="preserve">    &lt;ul id="</w:t>
      </w:r>
      <w:proofErr w:type="spellStart"/>
      <w:r>
        <w:t>myul</w:t>
      </w:r>
      <w:proofErr w:type="spellEnd"/>
      <w:r>
        <w:t>"&gt;&lt;li&gt;111&lt;/li&gt;&lt;li&gt;222&lt;/li&gt;&lt;li&gt;333&lt;/li&gt;&lt;/ul&gt;</w:t>
      </w:r>
    </w:p>
    <w:p w:rsidR="00547C5E" w:rsidRDefault="00547C5E" w:rsidP="00547C5E">
      <w:r>
        <w:t xml:space="preserve">    &lt;script&gt;</w:t>
      </w:r>
    </w:p>
    <w:p w:rsidR="00547C5E" w:rsidRDefault="00547C5E" w:rsidP="00547C5E">
      <w:r>
        <w:t xml:space="preserve">        var </w:t>
      </w:r>
      <w:proofErr w:type="spellStart"/>
      <w:r>
        <w:t>myul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myul</w:t>
      </w:r>
      <w:proofErr w:type="spellEnd"/>
      <w:r>
        <w:t>');</w:t>
      </w:r>
    </w:p>
    <w:p w:rsidR="00547C5E" w:rsidRDefault="00547C5E" w:rsidP="00547C5E">
      <w:r>
        <w:t xml:space="preserve">        //</w:t>
      </w:r>
      <w:proofErr w:type="spellStart"/>
      <w:r>
        <w:t>childNodes</w:t>
      </w:r>
      <w:proofErr w:type="spellEnd"/>
      <w:r>
        <w:t>是所有节点</w:t>
      </w:r>
    </w:p>
    <w:p w:rsidR="00547C5E" w:rsidRDefault="00547C5E" w:rsidP="00547C5E">
      <w:pPr>
        <w:rPr>
          <w:rFonts w:hint="eastAsia"/>
        </w:rPr>
      </w:pPr>
      <w:r>
        <w:t xml:space="preserve">        console.log(</w:t>
      </w:r>
      <w:proofErr w:type="spellStart"/>
      <w:proofErr w:type="gramStart"/>
      <w:r>
        <w:t>myul.ChildNodes</w:t>
      </w:r>
      <w:proofErr w:type="spellEnd"/>
      <w:proofErr w:type="gramEnd"/>
      <w:r>
        <w:t>);</w:t>
      </w:r>
    </w:p>
    <w:p w:rsidR="00547C5E" w:rsidRDefault="00547C5E" w:rsidP="00547C5E">
      <w:r>
        <w:t>获取第一个和最后</w:t>
      </w:r>
      <w:proofErr w:type="gramStart"/>
      <w:r>
        <w:t>一</w:t>
      </w:r>
      <w:proofErr w:type="gramEnd"/>
      <w:r>
        <w:t>个子节点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t>firstChild</w:t>
      </w:r>
      <w:proofErr w:type="spellEnd"/>
      <w:r>
        <w:t>和</w:t>
      </w:r>
      <w:proofErr w:type="spellStart"/>
      <w:r>
        <w:t>lastChild</w:t>
      </w:r>
      <w:proofErr w:type="spellEnd"/>
      <w:r>
        <w:t>可以</w:t>
      </w:r>
      <w:proofErr w:type="gramStart"/>
      <w:r>
        <w:t>拿到该父元素</w:t>
      </w:r>
      <w:proofErr w:type="gramEnd"/>
      <w:r>
        <w:t>下的第一个和最后</w:t>
      </w:r>
      <w:proofErr w:type="gramStart"/>
      <w:r>
        <w:t>一</w:t>
      </w:r>
      <w:proofErr w:type="gramEnd"/>
      <w:r>
        <w:t>个子节点,注意不一定是元素节点.</w:t>
      </w:r>
    </w:p>
    <w:p w:rsidR="00547C5E" w:rsidRDefault="00547C5E" w:rsidP="00547C5E">
      <w:r>
        <w:t xml:space="preserve">     &lt;ul id="</w:t>
      </w:r>
      <w:proofErr w:type="spellStart"/>
      <w:r>
        <w:t>myul</w:t>
      </w:r>
      <w:proofErr w:type="spellEnd"/>
      <w:r>
        <w:t>"&gt;&lt;li&gt;111&lt;/li&gt;&lt;li&gt;222&lt;/li&gt;&lt;li&gt;333&lt;/li&gt;&lt;/ul&gt;</w:t>
      </w:r>
    </w:p>
    <w:p w:rsidR="00547C5E" w:rsidRDefault="00547C5E" w:rsidP="00547C5E">
      <w:r>
        <w:t xml:space="preserve">    &lt;script&gt;</w:t>
      </w:r>
    </w:p>
    <w:p w:rsidR="00547C5E" w:rsidRDefault="00547C5E" w:rsidP="00547C5E">
      <w:r>
        <w:t xml:space="preserve">        var </w:t>
      </w:r>
      <w:proofErr w:type="spellStart"/>
      <w:r>
        <w:t>myul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myul</w:t>
      </w:r>
      <w:proofErr w:type="spellEnd"/>
      <w:r>
        <w:t>');</w:t>
      </w:r>
    </w:p>
    <w:p w:rsidR="00547C5E" w:rsidRDefault="00547C5E" w:rsidP="00547C5E">
      <w:r>
        <w:t xml:space="preserve">        console.log(</w:t>
      </w:r>
      <w:proofErr w:type="spellStart"/>
      <w:proofErr w:type="gramStart"/>
      <w:r>
        <w:t>myul.firstChild</w:t>
      </w:r>
      <w:proofErr w:type="spellEnd"/>
      <w:proofErr w:type="gramEnd"/>
      <w:r>
        <w:t>);</w:t>
      </w:r>
    </w:p>
    <w:p w:rsidR="00547C5E" w:rsidRDefault="00547C5E" w:rsidP="00547C5E">
      <w:pPr>
        <w:rPr>
          <w:rFonts w:hint="eastAsia"/>
        </w:rPr>
      </w:pPr>
      <w:r>
        <w:t xml:space="preserve">        console.log(</w:t>
      </w:r>
      <w:proofErr w:type="spellStart"/>
      <w:proofErr w:type="gramStart"/>
      <w:r>
        <w:t>myul.lastChild</w:t>
      </w:r>
      <w:proofErr w:type="spellEnd"/>
      <w:proofErr w:type="gramEnd"/>
      <w:r>
        <w:t>);</w:t>
      </w:r>
    </w:p>
    <w:p w:rsidR="00547C5E" w:rsidRDefault="00547C5E" w:rsidP="00547C5E">
      <w:r>
        <w:t>获取父节点</w:t>
      </w:r>
      <w:r>
        <w:tab/>
        <w:t>.</w:t>
      </w:r>
    </w:p>
    <w:p w:rsidR="00547C5E" w:rsidRDefault="00547C5E" w:rsidP="00547C5E">
      <w:r>
        <w:rPr>
          <w:rFonts w:hint="eastAsia"/>
        </w:rPr>
        <w:lastRenderedPageBreak/>
        <w:t>使用</w:t>
      </w:r>
      <w:proofErr w:type="spellStart"/>
      <w:r>
        <w:t>parentNode</w:t>
      </w:r>
      <w:proofErr w:type="spellEnd"/>
      <w:r>
        <w:t>属性可以拿到该元素的父节点,注意父节点只有一个.</w:t>
      </w:r>
    </w:p>
    <w:p w:rsidR="00547C5E" w:rsidRDefault="00547C5E" w:rsidP="00547C5E">
      <w:r>
        <w:t xml:space="preserve">    &lt;ul id="</w:t>
      </w:r>
      <w:proofErr w:type="spellStart"/>
      <w:r>
        <w:t>myul</w:t>
      </w:r>
      <w:proofErr w:type="spellEnd"/>
      <w:r>
        <w:t>"&gt;&lt;/ul&gt;</w:t>
      </w:r>
    </w:p>
    <w:p w:rsidR="00547C5E" w:rsidRDefault="00547C5E" w:rsidP="00547C5E">
      <w:r>
        <w:t xml:space="preserve">    &lt;script&gt;</w:t>
      </w:r>
    </w:p>
    <w:p w:rsidR="00547C5E" w:rsidRDefault="00547C5E" w:rsidP="00547C5E">
      <w:r>
        <w:t xml:space="preserve">        var </w:t>
      </w:r>
      <w:proofErr w:type="spellStart"/>
      <w:r>
        <w:t>myul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myul</w:t>
      </w:r>
      <w:proofErr w:type="spellEnd"/>
      <w:r>
        <w:t>');</w:t>
      </w:r>
    </w:p>
    <w:p w:rsidR="00547C5E" w:rsidRDefault="00547C5E" w:rsidP="00547C5E">
      <w:r>
        <w:t xml:space="preserve">        //</w:t>
      </w:r>
      <w:proofErr w:type="spellStart"/>
      <w:r>
        <w:t>childNodes</w:t>
      </w:r>
      <w:proofErr w:type="spellEnd"/>
      <w:r>
        <w:t>是所有节点</w:t>
      </w:r>
    </w:p>
    <w:p w:rsidR="00547C5E" w:rsidRDefault="00547C5E" w:rsidP="00547C5E">
      <w:r>
        <w:t xml:space="preserve">        console.log(</w:t>
      </w:r>
      <w:proofErr w:type="spellStart"/>
      <w:proofErr w:type="gramStart"/>
      <w:r>
        <w:t>myul.parentNode</w:t>
      </w:r>
      <w:proofErr w:type="spellEnd"/>
      <w:proofErr w:type="gramEnd"/>
      <w:r>
        <w:t>);</w:t>
      </w:r>
    </w:p>
    <w:p w:rsidR="00547C5E" w:rsidRDefault="00547C5E" w:rsidP="00547C5E">
      <w:pPr>
        <w:rPr>
          <w:rFonts w:hint="eastAsia"/>
        </w:rPr>
      </w:pPr>
      <w:r>
        <w:t xml:space="preserve">        &lt;/script&gt;</w:t>
      </w:r>
    </w:p>
    <w:p w:rsidR="00547C5E" w:rsidRDefault="00547C5E" w:rsidP="00547C5E">
      <w:r>
        <w:t>获取兄弟节点</w:t>
      </w:r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t>previousSibling</w:t>
      </w:r>
      <w:proofErr w:type="spellEnd"/>
      <w:r>
        <w:t>和</w:t>
      </w:r>
      <w:proofErr w:type="spellStart"/>
      <w:r>
        <w:t>nextSibling</w:t>
      </w:r>
      <w:proofErr w:type="spellEnd"/>
      <w:r>
        <w:t>可以获得该元素的前一个和后一个兄弟节点,只能获取一个.</w:t>
      </w:r>
    </w:p>
    <w:p w:rsidR="00547C5E" w:rsidRDefault="00547C5E" w:rsidP="00547C5E">
      <w:r>
        <w:t xml:space="preserve">    &lt;h2&gt;&lt;/h2&gt;&lt;div id="</w:t>
      </w:r>
      <w:proofErr w:type="spellStart"/>
      <w:r>
        <w:t>mydiv</w:t>
      </w:r>
      <w:proofErr w:type="spellEnd"/>
      <w:r>
        <w:t>"&gt;div&lt;/div&gt;&lt;p&gt;p&lt;/p&gt;</w:t>
      </w:r>
    </w:p>
    <w:p w:rsidR="00547C5E" w:rsidRDefault="00547C5E" w:rsidP="00547C5E">
      <w:r>
        <w:t xml:space="preserve">    &lt;script&gt;</w:t>
      </w:r>
    </w:p>
    <w:p w:rsidR="00547C5E" w:rsidRDefault="00547C5E" w:rsidP="00547C5E">
      <w:r>
        <w:t xml:space="preserve">      var </w:t>
      </w:r>
      <w:proofErr w:type="spellStart"/>
      <w:r>
        <w:t>mydiv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r>
        <w:t xml:space="preserve">      console.log(</w:t>
      </w:r>
      <w:proofErr w:type="spellStart"/>
      <w:proofErr w:type="gramStart"/>
      <w:r>
        <w:t>mydiv.previousSibling</w:t>
      </w:r>
      <w:proofErr w:type="spellEnd"/>
      <w:proofErr w:type="gramEnd"/>
      <w:r>
        <w:t>);</w:t>
      </w:r>
    </w:p>
    <w:p w:rsidR="00547C5E" w:rsidRDefault="00547C5E" w:rsidP="00547C5E">
      <w:r>
        <w:t xml:space="preserve">      console.log(</w:t>
      </w:r>
      <w:proofErr w:type="spellStart"/>
      <w:proofErr w:type="gramStart"/>
      <w:r>
        <w:t>mydiv.nextSibling</w:t>
      </w:r>
      <w:proofErr w:type="spellEnd"/>
      <w:proofErr w:type="gramEnd"/>
      <w:r>
        <w:t>);</w:t>
      </w:r>
    </w:p>
    <w:p w:rsidR="00547C5E" w:rsidRDefault="00547C5E" w:rsidP="00547C5E">
      <w:pPr>
        <w:rPr>
          <w:rFonts w:hint="eastAsia"/>
        </w:rPr>
      </w:pPr>
      <w:r>
        <w:t xml:space="preserve">    &lt;/script&gt;</w:t>
      </w:r>
    </w:p>
    <w:p w:rsidR="00547C5E" w:rsidRDefault="00547C5E" w:rsidP="00547C5E">
      <w:r>
        <w:t>元素的宽高属性</w:t>
      </w:r>
    </w:p>
    <w:p w:rsidR="00547C5E" w:rsidRDefault="00547C5E" w:rsidP="00547C5E">
      <w:proofErr w:type="spellStart"/>
      <w:r>
        <w:t>offsetWidth</w:t>
      </w:r>
      <w:proofErr w:type="spellEnd"/>
      <w:r>
        <w:t>和</w:t>
      </w:r>
      <w:proofErr w:type="spellStart"/>
      <w:r>
        <w:t>offsetHeight</w:t>
      </w:r>
      <w:proofErr w:type="spellEnd"/>
    </w:p>
    <w:p w:rsidR="00547C5E" w:rsidRDefault="00547C5E" w:rsidP="00547C5E">
      <w:pPr>
        <w:rPr>
          <w:rFonts w:hint="eastAsia"/>
        </w:rPr>
      </w:pPr>
      <w:r>
        <w:rPr>
          <w:rFonts w:hint="eastAsia"/>
        </w:rPr>
        <w:t>需要获取一个元素的宽度和高度</w:t>
      </w:r>
      <w:r>
        <w:t>,使用style是无法获取的.所以我们选择使用</w:t>
      </w:r>
      <w:proofErr w:type="spellStart"/>
      <w:r>
        <w:t>offsetWidth</w:t>
      </w:r>
      <w:proofErr w:type="spellEnd"/>
      <w:r>
        <w:t>和</w:t>
      </w:r>
      <w:proofErr w:type="spellStart"/>
      <w:r>
        <w:t>offsetHeight</w:t>
      </w:r>
      <w:proofErr w:type="spellEnd"/>
      <w:r>
        <w:t>属性.该属性可以获取元素的站位宽高,它也包括了内边距和边框.</w:t>
      </w:r>
    </w:p>
    <w:p w:rsidR="00547C5E" w:rsidRDefault="00547C5E" w:rsidP="00547C5E">
      <w:r>
        <w:t xml:space="preserve">    var </w:t>
      </w:r>
      <w:proofErr w:type="spellStart"/>
      <w:r>
        <w:t>mydiv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547C5E" w:rsidRDefault="00547C5E" w:rsidP="00547C5E">
      <w:r>
        <w:t xml:space="preserve">       console.log(</w:t>
      </w:r>
      <w:proofErr w:type="spellStart"/>
      <w:r>
        <w:t>mydiv.style</w:t>
      </w:r>
      <w:proofErr w:type="spellEnd"/>
      <w:r>
        <w:t>);//这种方法只能拿到内联样式</w:t>
      </w:r>
    </w:p>
    <w:p w:rsidR="00547C5E" w:rsidRDefault="00547C5E" w:rsidP="00547C5E">
      <w:pPr>
        <w:rPr>
          <w:rFonts w:hint="eastAsia"/>
        </w:rPr>
      </w:pPr>
      <w:r>
        <w:t xml:space="preserve">       console.log(</w:t>
      </w:r>
      <w:proofErr w:type="spellStart"/>
      <w:proofErr w:type="gramStart"/>
      <w:r>
        <w:t>mydiv.offsetWidth</w:t>
      </w:r>
      <w:proofErr w:type="spellEnd"/>
      <w:proofErr w:type="gramEnd"/>
      <w:r>
        <w:t>);</w:t>
      </w:r>
    </w:p>
    <w:p w:rsidR="00547C5E" w:rsidRDefault="00547C5E" w:rsidP="00547C5E">
      <w:proofErr w:type="spellStart"/>
      <w:r>
        <w:t>clientWidth</w:t>
      </w:r>
      <w:proofErr w:type="spellEnd"/>
      <w:r>
        <w:t>和</w:t>
      </w:r>
      <w:proofErr w:type="spellStart"/>
      <w:r>
        <w:t>clientHeight</w:t>
      </w:r>
      <w:proofErr w:type="spellEnd"/>
    </w:p>
    <w:p w:rsidR="00547C5E" w:rsidRDefault="00547C5E" w:rsidP="00547C5E">
      <w:pPr>
        <w:rPr>
          <w:rFonts w:hint="eastAsia"/>
        </w:rPr>
      </w:pPr>
      <w:proofErr w:type="spellStart"/>
      <w:r>
        <w:t>clientWidth</w:t>
      </w:r>
      <w:proofErr w:type="spellEnd"/>
      <w:r>
        <w:t>和</w:t>
      </w:r>
      <w:proofErr w:type="spellStart"/>
      <w:r>
        <w:t>clientHeight</w:t>
      </w:r>
      <w:proofErr w:type="spellEnd"/>
      <w:r>
        <w:t>属性也是可以获取元素的宽高,但与</w:t>
      </w:r>
      <w:proofErr w:type="spellStart"/>
      <w:r>
        <w:t>offsetWidth</w:t>
      </w:r>
      <w:proofErr w:type="spellEnd"/>
      <w:r>
        <w:t>不同的是不包含边框.</w:t>
      </w:r>
    </w:p>
    <w:p w:rsidR="00547C5E" w:rsidRDefault="00547C5E" w:rsidP="00547C5E">
      <w:pPr>
        <w:rPr>
          <w:rFonts w:hint="eastAsia"/>
        </w:rPr>
      </w:pPr>
      <w:r>
        <w:t xml:space="preserve">    console.log(</w:t>
      </w:r>
      <w:proofErr w:type="spellStart"/>
      <w:proofErr w:type="gramStart"/>
      <w:r>
        <w:t>mydiv.clientWidth</w:t>
      </w:r>
      <w:proofErr w:type="spellEnd"/>
      <w:proofErr w:type="gramEnd"/>
      <w:r>
        <w:t>)</w:t>
      </w:r>
    </w:p>
    <w:p w:rsidR="00547C5E" w:rsidRDefault="00547C5E" w:rsidP="00547C5E">
      <w:r>
        <w:t>子元素与父元素的距离</w:t>
      </w:r>
    </w:p>
    <w:p w:rsidR="00547C5E" w:rsidRDefault="00547C5E" w:rsidP="00547C5E">
      <w:proofErr w:type="spellStart"/>
      <w:r>
        <w:lastRenderedPageBreak/>
        <w:t>offsetLeftheoffsetTop</w:t>
      </w:r>
      <w:proofErr w:type="spellEnd"/>
      <w:r>
        <w:t>是距离baby左边界和上边界的距离,但如果该子元素使用了定位属性,则</w:t>
      </w:r>
      <w:proofErr w:type="spellStart"/>
      <w:r>
        <w:t>offsetLeft</w:t>
      </w:r>
      <w:proofErr w:type="spellEnd"/>
      <w:r>
        <w:t>和</w:t>
      </w:r>
      <w:proofErr w:type="spellStart"/>
      <w:r>
        <w:t>offsettop</w:t>
      </w:r>
      <w:proofErr w:type="spellEnd"/>
      <w:r>
        <w:t>参照的就不再是body二是距离他最近</w:t>
      </w:r>
      <w:proofErr w:type="gramStart"/>
      <w:r>
        <w:t>的父级元素</w:t>
      </w:r>
      <w:proofErr w:type="gramEnd"/>
      <w:r>
        <w:t>.</w:t>
      </w:r>
    </w:p>
    <w:sectPr w:rsidR="00547C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5E"/>
    <w:rsid w:val="00005AA7"/>
    <w:rsid w:val="00547C5E"/>
    <w:rsid w:val="00560EFE"/>
    <w:rsid w:val="007A6D89"/>
    <w:rsid w:val="00875C07"/>
    <w:rsid w:val="008A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218A"/>
  <w15:chartTrackingRefBased/>
  <w15:docId w15:val="{7917FBA8-B768-4058-B8F0-D4C4AED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4CBA"/>
  </w:style>
  <w:style w:type="paragraph" w:styleId="1">
    <w:name w:val="heading 1"/>
    <w:basedOn w:val="a"/>
    <w:next w:val="a"/>
    <w:link w:val="10"/>
    <w:uiPriority w:val="9"/>
    <w:qFormat/>
    <w:rsid w:val="008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C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C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C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C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C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C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A4C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A4CB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A4C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A4C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A4CB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A4C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A4CB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A4CB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A4C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A4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A4CB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C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8A4CB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8A4CBA"/>
    <w:rPr>
      <w:b/>
      <w:bCs/>
      <w:color w:val="auto"/>
    </w:rPr>
  </w:style>
  <w:style w:type="character" w:styleId="a9">
    <w:name w:val="Emphasis"/>
    <w:basedOn w:val="a0"/>
    <w:uiPriority w:val="20"/>
    <w:qFormat/>
    <w:rsid w:val="008A4CBA"/>
    <w:rPr>
      <w:i/>
      <w:iCs/>
      <w:color w:val="auto"/>
    </w:rPr>
  </w:style>
  <w:style w:type="paragraph" w:styleId="aa">
    <w:name w:val="No Spacing"/>
    <w:uiPriority w:val="1"/>
    <w:qFormat/>
    <w:rsid w:val="008A4CB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A4CB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8A4CBA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8A4C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8A4CBA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8A4CB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A4CB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8A4CB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8A4CBA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8A4CB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A4C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326;&#21733;&#21733;\Desktop\dom&#31508;&#3576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dom笔记</Template>
  <TotalTime>14</TotalTime>
  <Pages>8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华哥哥</dc:creator>
  <cp:keywords/>
  <dc:description/>
  <cp:lastModifiedBy>王 志华</cp:lastModifiedBy>
  <cp:revision>1</cp:revision>
  <dcterms:created xsi:type="dcterms:W3CDTF">2019-10-24T10:40:00Z</dcterms:created>
  <dcterms:modified xsi:type="dcterms:W3CDTF">2019-10-24T10:54:00Z</dcterms:modified>
</cp:coreProperties>
</file>